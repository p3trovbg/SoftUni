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2497" w14:textId="2EC7EACF" w:rsidR="007023B6" w:rsidRDefault="008748B2" w:rsidP="00F075FB">
      <w:pPr>
        <w:pStyle w:val="Heading1"/>
        <w:jc w:val="center"/>
      </w:pPr>
      <w:r>
        <w:t>B</w:t>
      </w:r>
      <w:r w:rsidR="00915BE1">
        <w:t>lack Friday</w:t>
      </w:r>
    </w:p>
    <w:p w14:paraId="67A7D963" w14:textId="7AF1FE55" w:rsidR="0027106E" w:rsidRDefault="0027106E" w:rsidP="007E48AB">
      <w:r>
        <w:t xml:space="preserve">The year is 1955 and online shopping doesn’t exist. However, </w:t>
      </w:r>
      <w:r w:rsidRPr="00137F8C">
        <w:rPr>
          <w:b/>
          <w:bCs/>
        </w:rPr>
        <w:t>"Black Friday"</w:t>
      </w:r>
      <w:r>
        <w:t xml:space="preserve"> is </w:t>
      </w:r>
      <w:r w:rsidR="00A74639">
        <w:t>approaching,</w:t>
      </w:r>
      <w:r>
        <w:t xml:space="preserve"> and </w:t>
      </w:r>
      <w:r w:rsidR="00A74639">
        <w:t>Roi wants to be prepared.</w:t>
      </w:r>
    </w:p>
    <w:p w14:paraId="0B80121E" w14:textId="6AB5A681" w:rsidR="008748B2" w:rsidRDefault="00A74639" w:rsidP="007E48AB">
      <w:r>
        <w:t xml:space="preserve">Roi </w:t>
      </w:r>
      <w:r w:rsidR="007E48AB">
        <w:t>want</w:t>
      </w:r>
      <w:r>
        <w:t>s</w:t>
      </w:r>
      <w:r w:rsidR="007E48AB">
        <w:t xml:space="preserve"> to </w:t>
      </w:r>
      <w:r w:rsidR="007E48AB" w:rsidRPr="007E48AB">
        <w:rPr>
          <w:b/>
        </w:rPr>
        <w:t xml:space="preserve">visit every </w:t>
      </w:r>
      <w:r>
        <w:rPr>
          <w:b/>
        </w:rPr>
        <w:t>shop</w:t>
      </w:r>
      <w:r w:rsidR="007E48AB">
        <w:t xml:space="preserve"> in the </w:t>
      </w:r>
      <w:r>
        <w:t xml:space="preserve">town </w:t>
      </w:r>
      <w:r w:rsidR="007C7E40" w:rsidRPr="007C7E40">
        <w:t>for as little time as possible</w:t>
      </w:r>
      <w:r w:rsidR="00E55C24">
        <w:t xml:space="preserve">. </w:t>
      </w:r>
      <w:r w:rsidR="002C0D94">
        <w:t>So,</w:t>
      </w:r>
      <w:r w:rsidR="00187880">
        <w:t xml:space="preserve"> you are appointed to solve this problem.</w:t>
      </w:r>
    </w:p>
    <w:p w14:paraId="5815AE03" w14:textId="2C40039F" w:rsidR="007E48AB" w:rsidRDefault="00E55C24" w:rsidP="007E48AB">
      <w:r>
        <w:t xml:space="preserve">You will be given the </w:t>
      </w:r>
      <w:r w:rsidR="009F0A08">
        <w:rPr>
          <w:b/>
        </w:rPr>
        <w:t>number</w:t>
      </w:r>
      <w:r>
        <w:t xml:space="preserve"> of </w:t>
      </w:r>
      <w:r w:rsidR="007C7E40">
        <w:rPr>
          <w:b/>
        </w:rPr>
        <w:t>shops</w:t>
      </w:r>
      <w:r>
        <w:t xml:space="preserve"> on the first line, then the </w:t>
      </w:r>
      <w:r w:rsidR="009F0A08">
        <w:t>number</w:t>
      </w:r>
      <w:r>
        <w:t xml:space="preserve"> of </w:t>
      </w:r>
      <w:r w:rsidRPr="006E4DED">
        <w:rPr>
          <w:b/>
        </w:rPr>
        <w:t>roads</w:t>
      </w:r>
      <w:r>
        <w:t xml:space="preserve"> (</w:t>
      </w:r>
      <w:r w:rsidRPr="006E4DED">
        <w:rPr>
          <w:rFonts w:ascii="Consolas" w:hAnsi="Consolas"/>
          <w:b/>
        </w:rPr>
        <w:t>n</w:t>
      </w:r>
      <w:r>
        <w:t>)</w:t>
      </w:r>
      <w:r w:rsidR="00524DD5">
        <w:t>,</w:t>
      </w:r>
      <w:r>
        <w:t xml:space="preserve"> and on the next </w:t>
      </w:r>
      <w:r w:rsidRPr="006E4DED">
        <w:rPr>
          <w:rFonts w:ascii="Consolas" w:hAnsi="Consolas"/>
          <w:b/>
        </w:rPr>
        <w:t>n</w:t>
      </w:r>
      <w:r>
        <w:t xml:space="preserve"> lines you will receive which </w:t>
      </w:r>
      <w:r w:rsidR="007C7E40">
        <w:t xml:space="preserve">shops </w:t>
      </w:r>
      <w:r>
        <w:t>the road connects and the</w:t>
      </w:r>
      <w:r w:rsidR="007C7E40">
        <w:t xml:space="preserve"> travel time</w:t>
      </w:r>
      <w:r>
        <w:t>.</w:t>
      </w:r>
      <w:r w:rsidR="00FE54B3">
        <w:t xml:space="preserve"> </w:t>
      </w:r>
    </w:p>
    <w:p w14:paraId="52C19E47" w14:textId="33B92420" w:rsidR="006E4DED" w:rsidRPr="007E48AB" w:rsidRDefault="006E4DED" w:rsidP="007E48AB">
      <w:r>
        <w:t xml:space="preserve">Assume you can </w:t>
      </w:r>
      <w:r w:rsidRPr="006E4DED">
        <w:rPr>
          <w:b/>
        </w:rPr>
        <w:t>start from any</w:t>
      </w:r>
      <w:r>
        <w:t xml:space="preserve"> </w:t>
      </w:r>
      <w:r w:rsidR="00DF157D">
        <w:t>shop</w:t>
      </w:r>
      <w:r>
        <w:t xml:space="preserve"> and your target is to </w:t>
      </w:r>
      <w:r w:rsidRPr="006E4DED">
        <w:rPr>
          <w:b/>
        </w:rPr>
        <w:t>visit every one</w:t>
      </w:r>
      <w:r>
        <w:t xml:space="preserve"> of them with the </w:t>
      </w:r>
      <w:r w:rsidRPr="006E4DED">
        <w:rPr>
          <w:b/>
        </w:rPr>
        <w:t>minimum</w:t>
      </w:r>
      <w:r w:rsidR="00DF157D">
        <w:rPr>
          <w:b/>
        </w:rPr>
        <w:t xml:space="preserve"> travel time</w:t>
      </w:r>
      <w:r>
        <w:t>.</w:t>
      </w:r>
    </w:p>
    <w:p w14:paraId="68E1E6ED" w14:textId="77777777" w:rsidR="008F2421" w:rsidRDefault="008F2421" w:rsidP="008F2421">
      <w:pPr>
        <w:pStyle w:val="Heading3"/>
      </w:pPr>
      <w:r>
        <w:t>Input</w:t>
      </w:r>
    </w:p>
    <w:p w14:paraId="3D6509D5" w14:textId="7C42C2A1" w:rsidR="00F4165D" w:rsidRDefault="00F4165D" w:rsidP="007E48AB">
      <w:pPr>
        <w:pStyle w:val="ListParagraph"/>
        <w:numPr>
          <w:ilvl w:val="0"/>
          <w:numId w:val="30"/>
        </w:numPr>
      </w:pPr>
      <w:r>
        <w:t xml:space="preserve">On the </w:t>
      </w:r>
      <w:r w:rsidRPr="00F4165D">
        <w:rPr>
          <w:b/>
        </w:rPr>
        <w:t>first line</w:t>
      </w:r>
      <w:r>
        <w:t xml:space="preserve"> you will be given the </w:t>
      </w:r>
      <w:r w:rsidRPr="00F4165D">
        <w:rPr>
          <w:b/>
        </w:rPr>
        <w:t>number of</w:t>
      </w:r>
      <w:r>
        <w:t xml:space="preserve"> the </w:t>
      </w:r>
      <w:r w:rsidR="006D7B2A">
        <w:rPr>
          <w:b/>
        </w:rPr>
        <w:t>shops.</w:t>
      </w:r>
    </w:p>
    <w:p w14:paraId="68371442" w14:textId="110A2834" w:rsidR="007E48AB" w:rsidRDefault="008F2421" w:rsidP="007E48AB">
      <w:pPr>
        <w:pStyle w:val="ListParagraph"/>
        <w:numPr>
          <w:ilvl w:val="0"/>
          <w:numId w:val="30"/>
        </w:numPr>
      </w:pPr>
      <w:r>
        <w:t xml:space="preserve">On the </w:t>
      </w:r>
      <w:r w:rsidR="00F4165D" w:rsidRPr="00F4165D">
        <w:rPr>
          <w:b/>
        </w:rPr>
        <w:t>second</w:t>
      </w:r>
      <w:r w:rsidR="00F4165D">
        <w:t xml:space="preserve"> </w:t>
      </w:r>
      <w:r w:rsidR="007E48AB">
        <w:t xml:space="preserve">line you will be given the </w:t>
      </w:r>
      <w:r w:rsidR="006D7B2A">
        <w:rPr>
          <w:b/>
        </w:rPr>
        <w:t>number</w:t>
      </w:r>
      <w:r w:rsidR="007E48AB" w:rsidRPr="00F4165D">
        <w:rPr>
          <w:b/>
        </w:rPr>
        <w:t xml:space="preserve"> of </w:t>
      </w:r>
      <w:r w:rsidR="00BF6B96">
        <w:rPr>
          <w:b/>
        </w:rPr>
        <w:t>streets</w:t>
      </w:r>
      <w:r w:rsidR="007E48AB">
        <w:t xml:space="preserve"> (</w:t>
      </w:r>
      <w:r w:rsidR="007E48AB" w:rsidRPr="00F4165D">
        <w:rPr>
          <w:rFonts w:ascii="Consolas" w:hAnsi="Consolas"/>
          <w:b/>
        </w:rPr>
        <w:t>n</w:t>
      </w:r>
      <w:r w:rsidR="007E48AB">
        <w:t>)</w:t>
      </w:r>
    </w:p>
    <w:p w14:paraId="241106B0" w14:textId="5FF37031" w:rsidR="007E48AB" w:rsidRDefault="007E48AB" w:rsidP="007E48AB">
      <w:pPr>
        <w:pStyle w:val="ListParagraph"/>
        <w:numPr>
          <w:ilvl w:val="0"/>
          <w:numId w:val="30"/>
        </w:numPr>
      </w:pPr>
      <w:r>
        <w:t>On the</w:t>
      </w:r>
      <w:r w:rsidRPr="00F4165D">
        <w:rPr>
          <w:b/>
        </w:rPr>
        <w:t xml:space="preserve"> next </w:t>
      </w:r>
      <w:r w:rsidRPr="00F4165D">
        <w:rPr>
          <w:rFonts w:ascii="Consolas" w:hAnsi="Consolas"/>
          <w:b/>
        </w:rPr>
        <w:t>n</w:t>
      </w:r>
      <w:r>
        <w:t xml:space="preserve"> </w:t>
      </w:r>
      <w:r w:rsidR="006D7B2A" w:rsidRPr="00F4165D">
        <w:rPr>
          <w:b/>
        </w:rPr>
        <w:t>lines,</w:t>
      </w:r>
      <w:r>
        <w:t xml:space="preserve"> you will be given a connection in the format: </w:t>
      </w:r>
      <w:r w:rsidRPr="00F4165D">
        <w:rPr>
          <w:rFonts w:ascii="Consolas" w:hAnsi="Consolas"/>
          <w:b/>
        </w:rPr>
        <w:t>"{</w:t>
      </w:r>
      <w:proofErr w:type="spellStart"/>
      <w:r w:rsidRPr="00F4165D">
        <w:rPr>
          <w:rFonts w:ascii="Consolas" w:hAnsi="Consolas"/>
          <w:b/>
        </w:rPr>
        <w:t>first</w:t>
      </w:r>
      <w:r w:rsidR="006D7B2A">
        <w:rPr>
          <w:rFonts w:ascii="Consolas" w:hAnsi="Consolas"/>
          <w:b/>
        </w:rPr>
        <w:t>Shop</w:t>
      </w:r>
      <w:proofErr w:type="spellEnd"/>
      <w:r w:rsidRPr="00F4165D">
        <w:rPr>
          <w:rFonts w:ascii="Consolas" w:hAnsi="Consolas"/>
          <w:b/>
        </w:rPr>
        <w:t>}</w:t>
      </w:r>
      <w:r w:rsidR="007E5EBB">
        <w:rPr>
          <w:rFonts w:ascii="Consolas" w:hAnsi="Consolas"/>
          <w:b/>
        </w:rPr>
        <w:t xml:space="preserve"> </w:t>
      </w:r>
      <w:r w:rsidRPr="00F4165D">
        <w:rPr>
          <w:rFonts w:ascii="Consolas" w:hAnsi="Consolas"/>
          <w:b/>
        </w:rPr>
        <w:t>{</w:t>
      </w:r>
      <w:proofErr w:type="spellStart"/>
      <w:r w:rsidRPr="00F4165D">
        <w:rPr>
          <w:rFonts w:ascii="Consolas" w:hAnsi="Consolas"/>
          <w:b/>
        </w:rPr>
        <w:t>second</w:t>
      </w:r>
      <w:r w:rsidR="006D7B2A">
        <w:rPr>
          <w:rFonts w:ascii="Consolas" w:hAnsi="Consolas"/>
          <w:b/>
        </w:rPr>
        <w:t>Shop</w:t>
      </w:r>
      <w:proofErr w:type="spellEnd"/>
      <w:r w:rsidRPr="00F4165D">
        <w:rPr>
          <w:rFonts w:ascii="Consolas" w:hAnsi="Consolas"/>
          <w:b/>
        </w:rPr>
        <w:t>}</w:t>
      </w:r>
      <w:r w:rsidR="00E55C24">
        <w:rPr>
          <w:rFonts w:ascii="Consolas" w:hAnsi="Consolas"/>
          <w:b/>
        </w:rPr>
        <w:t xml:space="preserve"> {</w:t>
      </w:r>
      <w:r w:rsidR="006D7B2A">
        <w:rPr>
          <w:rFonts w:ascii="Consolas" w:hAnsi="Consolas"/>
          <w:b/>
        </w:rPr>
        <w:t>time</w:t>
      </w:r>
      <w:r w:rsidR="00E55C24">
        <w:rPr>
          <w:rFonts w:ascii="Consolas" w:hAnsi="Consolas"/>
          <w:b/>
        </w:rPr>
        <w:t>}</w:t>
      </w:r>
      <w:r w:rsidRPr="00F4165D">
        <w:rPr>
          <w:rFonts w:ascii="Consolas" w:hAnsi="Consolas"/>
          <w:b/>
        </w:rPr>
        <w:t>"</w:t>
      </w:r>
    </w:p>
    <w:p w14:paraId="3C3A5831" w14:textId="77777777" w:rsidR="00F22B27" w:rsidRDefault="00F22B27" w:rsidP="00513CC2">
      <w:pPr>
        <w:pStyle w:val="Heading3"/>
      </w:pPr>
      <w:r>
        <w:t>Output</w:t>
      </w:r>
    </w:p>
    <w:p w14:paraId="255629DE" w14:textId="6A13F34A" w:rsidR="006E4DED" w:rsidRPr="00F22B27" w:rsidRDefault="00513CC2" w:rsidP="007E48AB">
      <w:pPr>
        <w:pStyle w:val="ListParagraph"/>
        <w:numPr>
          <w:ilvl w:val="0"/>
          <w:numId w:val="31"/>
        </w:numPr>
      </w:pPr>
      <w:r>
        <w:t>P</w:t>
      </w:r>
      <w:r w:rsidR="006E4DED">
        <w:t xml:space="preserve">rint the </w:t>
      </w:r>
      <w:r w:rsidR="006E4DED" w:rsidRPr="006E4DED">
        <w:rPr>
          <w:b/>
        </w:rPr>
        <w:t xml:space="preserve">total </w:t>
      </w:r>
      <w:r w:rsidR="007E5EBB">
        <w:rPr>
          <w:b/>
        </w:rPr>
        <w:t>time</w:t>
      </w:r>
      <w:r w:rsidR="006E4DED">
        <w:t xml:space="preserve"> of the </w:t>
      </w:r>
      <w:r w:rsidR="006A22A9">
        <w:t>trip</w:t>
      </w:r>
      <w:r w:rsidR="006E4DED">
        <w:t xml:space="preserve"> you have </w:t>
      </w:r>
      <w:r w:rsidR="00837B00">
        <w:t>chosen.</w:t>
      </w:r>
      <w:r w:rsidR="006E4DED" w:rsidRPr="006E4DED">
        <w:rPr>
          <w:rFonts w:ascii="Consolas" w:hAnsi="Consolas"/>
          <w:b/>
        </w:rPr>
        <w:t xml:space="preserve"> </w:t>
      </w:r>
    </w:p>
    <w:p w14:paraId="7590E9DC" w14:textId="77777777"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7"/>
        <w:gridCol w:w="3153"/>
        <w:gridCol w:w="3780"/>
      </w:tblGrid>
      <w:tr w:rsidR="00513CC2" w:rsidRPr="00BD185F" w14:paraId="7F5FBAB3" w14:textId="77777777" w:rsidTr="007C2FF4">
        <w:trPr>
          <w:trHeight w:val="557"/>
        </w:trPr>
        <w:tc>
          <w:tcPr>
            <w:tcW w:w="2157" w:type="dxa"/>
            <w:shd w:val="clear" w:color="auto" w:fill="D9D9D9" w:themeFill="background1" w:themeFillShade="D9"/>
          </w:tcPr>
          <w:p w14:paraId="53689050" w14:textId="77777777" w:rsidR="001D456C" w:rsidRPr="00BD185F" w:rsidRDefault="001D456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6D751C69" w14:textId="77777777" w:rsidR="001D456C" w:rsidRPr="00BD185F" w:rsidRDefault="001D456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0CFCFB2" w14:textId="77777777" w:rsidR="001D456C" w:rsidRPr="00BD185F" w:rsidRDefault="001D456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1D456C" w:rsidRPr="00BD185F" w14:paraId="08D323B1" w14:textId="77777777" w:rsidTr="007C2FF4">
        <w:trPr>
          <w:trHeight w:val="2943"/>
        </w:trPr>
        <w:tc>
          <w:tcPr>
            <w:tcW w:w="2157" w:type="dxa"/>
          </w:tcPr>
          <w:p w14:paraId="16947D76" w14:textId="77777777" w:rsidR="00837B00" w:rsidRPr="00837B00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5</w:t>
            </w:r>
          </w:p>
          <w:p w14:paraId="599DCCEA" w14:textId="77777777" w:rsidR="00837B00" w:rsidRPr="00837B00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6</w:t>
            </w:r>
          </w:p>
          <w:p w14:paraId="15CB1DED" w14:textId="77777777" w:rsidR="00837B00" w:rsidRPr="00837B00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0 3 10</w:t>
            </w:r>
          </w:p>
          <w:p w14:paraId="2C47DCAC" w14:textId="77777777" w:rsidR="00837B00" w:rsidRPr="00837B00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0 4 2</w:t>
            </w:r>
          </w:p>
          <w:p w14:paraId="5BE98893" w14:textId="77777777" w:rsidR="00837B00" w:rsidRPr="00837B00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4 1 6</w:t>
            </w:r>
          </w:p>
          <w:p w14:paraId="2929644B" w14:textId="77777777" w:rsidR="00837B00" w:rsidRPr="00837B00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1 3 11</w:t>
            </w:r>
          </w:p>
          <w:p w14:paraId="33F95282" w14:textId="77777777" w:rsidR="00837B00" w:rsidRPr="00837B00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2 3 5</w:t>
            </w:r>
          </w:p>
          <w:p w14:paraId="025088A6" w14:textId="7EDF2714" w:rsidR="001D456C" w:rsidRPr="00BD185F" w:rsidRDefault="00837B00" w:rsidP="00837B0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37B00">
              <w:rPr>
                <w:rFonts w:ascii="Consolas" w:hAnsi="Consolas"/>
                <w:lang w:val="en-GB"/>
              </w:rPr>
              <w:t>2 4 15</w:t>
            </w:r>
          </w:p>
        </w:tc>
        <w:tc>
          <w:tcPr>
            <w:tcW w:w="3153" w:type="dxa"/>
          </w:tcPr>
          <w:p w14:paraId="6697037F" w14:textId="4EEBC744" w:rsidR="00513CC2" w:rsidRDefault="00837B00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  <w:p w14:paraId="4A6E0C02" w14:textId="21EC6293" w:rsidR="001D456C" w:rsidRPr="00BD185F" w:rsidRDefault="001D456C" w:rsidP="00F8176B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1C2A278" w14:textId="77777777" w:rsidR="00CE5985" w:rsidRDefault="007C2FF4" w:rsidP="00C45CD4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drawing>
                <wp:inline distT="0" distB="0" distL="0" distR="0" wp14:anchorId="35FE06DF" wp14:editId="29DE6385">
                  <wp:extent cx="1572896" cy="1471476"/>
                  <wp:effectExtent l="0" t="0" r="825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922" cy="1494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857EEF" w14:textId="77777777" w:rsidR="001578A0" w:rsidRDefault="001578A0" w:rsidP="00C45CD4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minimum travel time to visit all shops is: </w:t>
            </w:r>
          </w:p>
          <w:p w14:paraId="6C78789B" w14:textId="77777777" w:rsidR="001578A0" w:rsidRPr="003B62CD" w:rsidRDefault="001578A0" w:rsidP="003B62C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onsolas" w:hAnsi="Consolas"/>
                <w:lang w:val="en-GB"/>
              </w:rPr>
            </w:pPr>
            <w:r w:rsidRPr="003B62CD">
              <w:rPr>
                <w:rFonts w:ascii="Consolas" w:hAnsi="Consolas"/>
                <w:lang w:val="en-GB"/>
              </w:rPr>
              <w:t>2 -&gt; 3 (5)</w:t>
            </w:r>
          </w:p>
          <w:p w14:paraId="5F409D67" w14:textId="77777777" w:rsidR="001578A0" w:rsidRPr="003B62CD" w:rsidRDefault="001578A0" w:rsidP="003B62C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onsolas" w:hAnsi="Consolas"/>
                <w:lang w:val="en-GB"/>
              </w:rPr>
            </w:pPr>
            <w:r w:rsidRPr="003B62CD">
              <w:rPr>
                <w:rFonts w:ascii="Consolas" w:hAnsi="Consolas"/>
                <w:lang w:val="en-GB"/>
              </w:rPr>
              <w:t>3 -&gt; 0 (10)</w:t>
            </w:r>
          </w:p>
          <w:p w14:paraId="4568A873" w14:textId="77777777" w:rsidR="001578A0" w:rsidRPr="003B62CD" w:rsidRDefault="001578A0" w:rsidP="003B62C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onsolas" w:hAnsi="Consolas"/>
                <w:lang w:val="en-GB"/>
              </w:rPr>
            </w:pPr>
            <w:r w:rsidRPr="003B62CD">
              <w:rPr>
                <w:rFonts w:ascii="Consolas" w:hAnsi="Consolas"/>
                <w:lang w:val="en-GB"/>
              </w:rPr>
              <w:t>0 -&gt; 4 (2)</w:t>
            </w:r>
          </w:p>
          <w:p w14:paraId="5C4E2ABE" w14:textId="581353E4" w:rsidR="001578A0" w:rsidRPr="003B62CD" w:rsidRDefault="001578A0" w:rsidP="003B62C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onsolas" w:hAnsi="Consolas"/>
                <w:lang w:val="en-GB"/>
              </w:rPr>
            </w:pPr>
            <w:r w:rsidRPr="003B62CD">
              <w:rPr>
                <w:rFonts w:ascii="Consolas" w:hAnsi="Consolas"/>
                <w:lang w:val="en-GB"/>
              </w:rPr>
              <w:t>4 -&gt; 1 (6)</w:t>
            </w:r>
          </w:p>
          <w:p w14:paraId="7ACF96A5" w14:textId="6706FFF2" w:rsidR="00443E4F" w:rsidRPr="00F4165D" w:rsidRDefault="00443E4F" w:rsidP="00C45CD4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270CF892" w14:textId="77777777" w:rsidR="00ED0127" w:rsidRPr="00ED0127" w:rsidRDefault="00ED0127" w:rsidP="00CE5985">
      <w:pPr>
        <w:rPr>
          <w:rFonts w:cstheme="minorHAnsi"/>
          <w:i/>
          <w:sz w:val="24"/>
          <w:szCs w:val="24"/>
          <w:u w:val="single"/>
          <w:lang w:val="bg-BG"/>
        </w:rPr>
      </w:pPr>
    </w:p>
    <w:sectPr w:rsidR="00ED0127" w:rsidRPr="00ED0127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ECF17" w14:textId="77777777" w:rsidR="00473F26" w:rsidRDefault="00473F26" w:rsidP="00440333">
      <w:pPr>
        <w:spacing w:before="0" w:after="0" w:line="240" w:lineRule="auto"/>
      </w:pPr>
      <w:r>
        <w:separator/>
      </w:r>
    </w:p>
  </w:endnote>
  <w:endnote w:type="continuationSeparator" w:id="0">
    <w:p w14:paraId="303B6E96" w14:textId="77777777" w:rsidR="00473F26" w:rsidRDefault="00473F26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CFE1C" w14:textId="77777777"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F51103" wp14:editId="119A84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FD13649" wp14:editId="481C8BF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A31C5D1" wp14:editId="327EA2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3CC97E" wp14:editId="1A0AC2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761B04" w14:textId="77777777"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C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C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CC97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8761B04" w14:textId="77777777"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5C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5C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D3F57A" wp14:editId="437D08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4D303C" w14:textId="77777777"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3F57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64D303C" w14:textId="77777777"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B87BBD" wp14:editId="766FC2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FDE16C" w14:textId="77777777"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2BDDAC1" w14:textId="77777777"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6D3D4" wp14:editId="24892B42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4D4224" wp14:editId="57EF3DA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C78E6" wp14:editId="2F56CB8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9ACF7" wp14:editId="66FD53C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4B1AC" wp14:editId="40A0D0E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BEBD6" wp14:editId="5113657B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28F985" wp14:editId="6EF95B5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2653B" wp14:editId="7B628B0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7CA2D4" wp14:editId="5E7F484D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058F08" wp14:editId="744D16A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87BBD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CFDE16C" w14:textId="77777777"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2BDDAC1" w14:textId="77777777"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6D3D4" wp14:editId="24892B42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4D4224" wp14:editId="57EF3DA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C78E6" wp14:editId="2F56CB8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9ACF7" wp14:editId="66FD53C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4B1AC" wp14:editId="40A0D0E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7BEBD6" wp14:editId="5113657B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28F985" wp14:editId="6EF95B5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2653B" wp14:editId="7B628B0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7CA2D4" wp14:editId="5E7F484D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058F08" wp14:editId="744D16A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0FD4785" w14:textId="77777777"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1EBB7" w14:textId="77777777" w:rsidR="00473F26" w:rsidRDefault="00473F26" w:rsidP="00440333">
      <w:pPr>
        <w:spacing w:before="0" w:after="0" w:line="240" w:lineRule="auto"/>
      </w:pPr>
      <w:r>
        <w:separator/>
      </w:r>
    </w:p>
  </w:footnote>
  <w:footnote w:type="continuationSeparator" w:id="0">
    <w:p w14:paraId="45775B34" w14:textId="77777777" w:rsidR="00473F26" w:rsidRDefault="00473F26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5EB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3"/>
  </w:num>
  <w:num w:numId="5">
    <w:abstractNumId w:val="16"/>
  </w:num>
  <w:num w:numId="6">
    <w:abstractNumId w:val="5"/>
  </w:num>
  <w:num w:numId="7">
    <w:abstractNumId w:val="15"/>
  </w:num>
  <w:num w:numId="8">
    <w:abstractNumId w:val="1"/>
  </w:num>
  <w:num w:numId="9">
    <w:abstractNumId w:val="9"/>
  </w:num>
  <w:num w:numId="10">
    <w:abstractNumId w:val="26"/>
  </w:num>
  <w:num w:numId="11">
    <w:abstractNumId w:val="29"/>
  </w:num>
  <w:num w:numId="12">
    <w:abstractNumId w:val="17"/>
  </w:num>
  <w:num w:numId="13">
    <w:abstractNumId w:val="12"/>
  </w:num>
  <w:num w:numId="14">
    <w:abstractNumId w:val="18"/>
  </w:num>
  <w:num w:numId="15">
    <w:abstractNumId w:val="30"/>
  </w:num>
  <w:num w:numId="16">
    <w:abstractNumId w:val="25"/>
  </w:num>
  <w:num w:numId="17">
    <w:abstractNumId w:val="7"/>
  </w:num>
  <w:num w:numId="18">
    <w:abstractNumId w:val="20"/>
  </w:num>
  <w:num w:numId="19">
    <w:abstractNumId w:val="24"/>
  </w:num>
  <w:num w:numId="20">
    <w:abstractNumId w:val="2"/>
  </w:num>
  <w:num w:numId="21">
    <w:abstractNumId w:val="27"/>
  </w:num>
  <w:num w:numId="22">
    <w:abstractNumId w:val="14"/>
  </w:num>
  <w:num w:numId="23">
    <w:abstractNumId w:val="28"/>
  </w:num>
  <w:num w:numId="24">
    <w:abstractNumId w:val="22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3"/>
  </w:num>
  <w:num w:numId="30">
    <w:abstractNumId w:val="1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23"/>
    <w:rsid w:val="00090323"/>
    <w:rsid w:val="00096726"/>
    <w:rsid w:val="000E47E5"/>
    <w:rsid w:val="000F77AB"/>
    <w:rsid w:val="00112F2C"/>
    <w:rsid w:val="00137F8C"/>
    <w:rsid w:val="001578A0"/>
    <w:rsid w:val="00187880"/>
    <w:rsid w:val="001D456C"/>
    <w:rsid w:val="001F34A7"/>
    <w:rsid w:val="002035DA"/>
    <w:rsid w:val="0024099A"/>
    <w:rsid w:val="002621DA"/>
    <w:rsid w:val="0027106E"/>
    <w:rsid w:val="002B2164"/>
    <w:rsid w:val="002C0D94"/>
    <w:rsid w:val="00327F0B"/>
    <w:rsid w:val="00344A23"/>
    <w:rsid w:val="003B62CD"/>
    <w:rsid w:val="003C1CC8"/>
    <w:rsid w:val="003C6DBF"/>
    <w:rsid w:val="00426682"/>
    <w:rsid w:val="00440333"/>
    <w:rsid w:val="00443E4F"/>
    <w:rsid w:val="00473F26"/>
    <w:rsid w:val="00513CC2"/>
    <w:rsid w:val="00524DD5"/>
    <w:rsid w:val="0065353F"/>
    <w:rsid w:val="006A22A9"/>
    <w:rsid w:val="006A4EBB"/>
    <w:rsid w:val="006D7B2A"/>
    <w:rsid w:val="006E4DED"/>
    <w:rsid w:val="007023B6"/>
    <w:rsid w:val="00725EA2"/>
    <w:rsid w:val="00727990"/>
    <w:rsid w:val="00782092"/>
    <w:rsid w:val="007C2FF4"/>
    <w:rsid w:val="007C7E40"/>
    <w:rsid w:val="007E48AB"/>
    <w:rsid w:val="007E5EBB"/>
    <w:rsid w:val="007F0E43"/>
    <w:rsid w:val="007F4069"/>
    <w:rsid w:val="00837B00"/>
    <w:rsid w:val="008748B2"/>
    <w:rsid w:val="008927B6"/>
    <w:rsid w:val="008F2421"/>
    <w:rsid w:val="00915BE1"/>
    <w:rsid w:val="009419F3"/>
    <w:rsid w:val="009F0A08"/>
    <w:rsid w:val="00A05B74"/>
    <w:rsid w:val="00A42FBB"/>
    <w:rsid w:val="00A74639"/>
    <w:rsid w:val="00A81B95"/>
    <w:rsid w:val="00AD6BA3"/>
    <w:rsid w:val="00B60D11"/>
    <w:rsid w:val="00BD43EB"/>
    <w:rsid w:val="00BF6B96"/>
    <w:rsid w:val="00C0308B"/>
    <w:rsid w:val="00C45CD4"/>
    <w:rsid w:val="00C96D71"/>
    <w:rsid w:val="00CA5887"/>
    <w:rsid w:val="00CE5985"/>
    <w:rsid w:val="00D10DEB"/>
    <w:rsid w:val="00D81D3B"/>
    <w:rsid w:val="00DF157D"/>
    <w:rsid w:val="00E55C24"/>
    <w:rsid w:val="00EC661A"/>
    <w:rsid w:val="00ED0127"/>
    <w:rsid w:val="00ED27C8"/>
    <w:rsid w:val="00EF4D9D"/>
    <w:rsid w:val="00EF5A62"/>
    <w:rsid w:val="00F075FB"/>
    <w:rsid w:val="00F22B27"/>
    <w:rsid w:val="00F4165D"/>
    <w:rsid w:val="00F46C72"/>
    <w:rsid w:val="00F57B7F"/>
    <w:rsid w:val="00F61B15"/>
    <w:rsid w:val="00F64DEB"/>
    <w:rsid w:val="00F70544"/>
    <w:rsid w:val="00F76AB0"/>
    <w:rsid w:val="00F8176B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EF61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D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CD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5CD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C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CD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D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D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CD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5CD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5CD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D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4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D4"/>
  </w:style>
  <w:style w:type="paragraph" w:styleId="Footer">
    <w:name w:val="footer"/>
    <w:basedOn w:val="Normal"/>
    <w:link w:val="FooterChar"/>
    <w:uiPriority w:val="99"/>
    <w:unhideWhenUsed/>
    <w:rsid w:val="00C4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D4"/>
  </w:style>
  <w:style w:type="paragraph" w:styleId="BalloonText">
    <w:name w:val="Balloon Text"/>
    <w:basedOn w:val="Normal"/>
    <w:link w:val="BalloonTextChar"/>
    <w:uiPriority w:val="99"/>
    <w:semiHidden/>
    <w:unhideWhenUsed/>
    <w:rsid w:val="00C4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C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CD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45C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5CD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45CD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45CD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4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5CD4"/>
  </w:style>
  <w:style w:type="table" w:customStyle="1" w:styleId="TableGrid1">
    <w:name w:val="Table Grid1"/>
    <w:basedOn w:val="TableNormal"/>
    <w:next w:val="TableGrid"/>
    <w:uiPriority w:val="59"/>
    <w:rsid w:val="00C4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45C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5CD4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45CD4"/>
    <w:rPr>
      <w:color w:val="0563C1" w:themeColor="hyperlink"/>
      <w:u w:val="single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45CD4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C45CD4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C45CD4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C45CD4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image" Target="media/image11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608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Atanas Atanasov</cp:lastModifiedBy>
  <cp:revision>49</cp:revision>
  <dcterms:created xsi:type="dcterms:W3CDTF">2019-08-09T07:18:00Z</dcterms:created>
  <dcterms:modified xsi:type="dcterms:W3CDTF">2021-01-31T20:17:00Z</dcterms:modified>
</cp:coreProperties>
</file>